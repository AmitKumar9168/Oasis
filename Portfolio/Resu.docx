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34A44" w14:textId="77777777" w:rsidR="00637EA9" w:rsidRPr="00EC045F" w:rsidRDefault="00637EA9" w:rsidP="009E75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C045F">
        <w:rPr>
          <w:rFonts w:ascii="Times New Roman" w:hAnsi="Times New Roman" w:cs="Times New Roman"/>
          <w:b/>
          <w:sz w:val="24"/>
          <w:szCs w:val="24"/>
        </w:rPr>
        <w:t>Amit Kishor Das</w:t>
      </w:r>
    </w:p>
    <w:p w14:paraId="2BB4EB6B" w14:textId="77777777" w:rsidR="00637EA9" w:rsidRPr="00EC045F" w:rsidRDefault="00637EA9" w:rsidP="009E7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045F">
        <w:rPr>
          <w:rFonts w:ascii="Times New Roman" w:hAnsi="Times New Roman" w:cs="Times New Roman"/>
          <w:sz w:val="24"/>
          <w:szCs w:val="24"/>
        </w:rPr>
        <w:t>(Amit Kumar)</w:t>
      </w:r>
    </w:p>
    <w:p w14:paraId="56B8441B" w14:textId="77777777" w:rsidR="00637EA9" w:rsidRPr="00EC045F" w:rsidRDefault="00637EA9" w:rsidP="009E7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45F"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Contact </w:t>
      </w:r>
      <w:r w:rsidRPr="00EC045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C045F">
        <w:rPr>
          <w:rFonts w:ascii="Times New Roman" w:hAnsi="Times New Roman" w:cs="Times New Roman"/>
          <w:sz w:val="24"/>
          <w:szCs w:val="24"/>
        </w:rPr>
        <w:t xml:space="preserve"> 9168615177</w:t>
      </w:r>
    </w:p>
    <w:p w14:paraId="7619B0A6" w14:textId="77777777" w:rsidR="00DD25EA" w:rsidRPr="00EC045F" w:rsidRDefault="00DD25EA" w:rsidP="009E7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681B"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Website:</w:t>
      </w:r>
      <w:r w:rsidRPr="00EC045F">
        <w:rPr>
          <w:rFonts w:ascii="Times New Roman" w:hAnsi="Times New Roman" w:cs="Times New Roman"/>
          <w:sz w:val="24"/>
          <w:szCs w:val="24"/>
        </w:rPr>
        <w:t>amitkumarr.netlify.app</w:t>
      </w:r>
      <w:proofErr w:type="spellEnd"/>
      <w:proofErr w:type="gramEnd"/>
    </w:p>
    <w:p w14:paraId="15A8BAB9" w14:textId="331541F8" w:rsidR="00637EA9" w:rsidRPr="00EC045F" w:rsidRDefault="00637EA9" w:rsidP="009E7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45F"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E-mail </w:t>
      </w:r>
      <w:r w:rsidRPr="00EC045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EC045F">
        <w:rPr>
          <w:rFonts w:ascii="Times New Roman" w:hAnsi="Times New Roman" w:cs="Times New Roman"/>
          <w:sz w:val="24"/>
          <w:szCs w:val="24"/>
        </w:rPr>
        <w:t xml:space="preserve"> amitkumarr9168@gmail.com</w:t>
      </w:r>
    </w:p>
    <w:p w14:paraId="050FF9F7" w14:textId="77777777" w:rsidR="00637EA9" w:rsidRDefault="00637EA9" w:rsidP="009E750C">
      <w:pPr>
        <w:spacing w:line="240" w:lineRule="auto"/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C045F"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Experience :</w:t>
      </w:r>
      <w:proofErr w:type="gramEnd"/>
    </w:p>
    <w:p w14:paraId="6685BEDC" w14:textId="07A23E96" w:rsidR="0087768A" w:rsidRPr="00F45529" w:rsidRDefault="00F45529" w:rsidP="00385FD1">
      <w:pPr>
        <w:pStyle w:val="ListParagraph"/>
        <w:spacing w:line="240" w:lineRule="auto"/>
        <w:ind w:left="0" w:right="22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5529">
        <w:rPr>
          <w:rFonts w:ascii="Times New Roman" w:hAnsi="Times New Roman" w:cs="Times New Roman"/>
          <w:color w:val="0D0D0D" w:themeColor="text1" w:themeTint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Highly motivated and dedicated fresher with knowledge in Microsoft Server and computer networking seeking a challenging position to contribute to the success of an organization.</w:t>
      </w:r>
    </w:p>
    <w:p w14:paraId="3ED3462D" w14:textId="77777777" w:rsidR="00637EA9" w:rsidRDefault="00637EA9" w:rsidP="009E750C">
      <w:pPr>
        <w:spacing w:line="240" w:lineRule="auto"/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C045F"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Qualification :</w:t>
      </w:r>
      <w:proofErr w:type="gramEnd"/>
    </w:p>
    <w:p w14:paraId="459CBDDA" w14:textId="77777777" w:rsidR="00637EA9" w:rsidRPr="00EC045F" w:rsidRDefault="00637EA9" w:rsidP="009E750C">
      <w:pPr>
        <w:spacing w:line="240" w:lineRule="auto"/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45F"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School:</w:t>
      </w:r>
    </w:p>
    <w:p w14:paraId="292C1F5A" w14:textId="525375CC" w:rsidR="00637EA9" w:rsidRDefault="00637EA9" w:rsidP="009E7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045F">
        <w:rPr>
          <w:rFonts w:ascii="Times New Roman" w:hAnsi="Times New Roman" w:cs="Times New Roman"/>
          <w:sz w:val="24"/>
          <w:szCs w:val="24"/>
        </w:rPr>
        <w:t>Abundant Life School</w:t>
      </w:r>
    </w:p>
    <w:p w14:paraId="66DAEED2" w14:textId="29FC56B8" w:rsidR="0082447E" w:rsidRDefault="0082447E" w:rsidP="009E7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7A24">
        <w:rPr>
          <w:rFonts w:ascii="Times New Roman" w:hAnsi="Times New Roman" w:cs="Times New Roman"/>
          <w:sz w:val="24"/>
          <w:szCs w:val="24"/>
          <w:u w:val="single"/>
        </w:rPr>
        <w:t>Year of Passing</w:t>
      </w:r>
      <w:r>
        <w:rPr>
          <w:rFonts w:ascii="Times New Roman" w:hAnsi="Times New Roman" w:cs="Times New Roman"/>
          <w:sz w:val="24"/>
          <w:szCs w:val="24"/>
        </w:rPr>
        <w:t>: 201</w:t>
      </w:r>
      <w:r w:rsidR="00393F00">
        <w:rPr>
          <w:rFonts w:ascii="Times New Roman" w:hAnsi="Times New Roman" w:cs="Times New Roman"/>
          <w:sz w:val="24"/>
          <w:szCs w:val="24"/>
        </w:rPr>
        <w:t>7</w:t>
      </w:r>
    </w:p>
    <w:p w14:paraId="5C48C5A3" w14:textId="5DAB467B" w:rsidR="0082447E" w:rsidRPr="00EC045F" w:rsidRDefault="0082447E" w:rsidP="009E7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7A24">
        <w:rPr>
          <w:rFonts w:ascii="Times New Roman" w:hAnsi="Times New Roman" w:cs="Times New Roman"/>
          <w:sz w:val="24"/>
          <w:szCs w:val="24"/>
          <w:u w:val="single"/>
        </w:rPr>
        <w:t>Percentage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82447E">
        <w:rPr>
          <w:rFonts w:ascii="Times New Roman" w:hAnsi="Times New Roman" w:cs="Times New Roman"/>
          <w:b/>
          <w:sz w:val="24"/>
          <w:szCs w:val="24"/>
        </w:rPr>
        <w:t>69.4%</w:t>
      </w:r>
    </w:p>
    <w:p w14:paraId="1CBB7A4B" w14:textId="63853EFE" w:rsidR="00637EA9" w:rsidRDefault="00637EA9" w:rsidP="009E7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045F">
        <w:rPr>
          <w:rFonts w:ascii="Times New Roman" w:hAnsi="Times New Roman" w:cs="Times New Roman"/>
          <w:sz w:val="24"/>
          <w:szCs w:val="24"/>
        </w:rPr>
        <w:t xml:space="preserve">Address: Krishna </w:t>
      </w:r>
      <w:proofErr w:type="spellStart"/>
      <w:r w:rsidRPr="00EC045F">
        <w:rPr>
          <w:rFonts w:ascii="Times New Roman" w:hAnsi="Times New Roman" w:cs="Times New Roman"/>
          <w:sz w:val="24"/>
          <w:szCs w:val="24"/>
        </w:rPr>
        <w:t>nagar</w:t>
      </w:r>
      <w:proofErr w:type="spellEnd"/>
      <w:r w:rsidRPr="00EC0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45F">
        <w:rPr>
          <w:rFonts w:ascii="Times New Roman" w:hAnsi="Times New Roman" w:cs="Times New Roman"/>
          <w:sz w:val="24"/>
          <w:szCs w:val="24"/>
        </w:rPr>
        <w:t>Mohammadwadi</w:t>
      </w:r>
      <w:proofErr w:type="spellEnd"/>
    </w:p>
    <w:p w14:paraId="09CE90DC" w14:textId="77777777" w:rsidR="0087768A" w:rsidRPr="00EC045F" w:rsidRDefault="0087768A" w:rsidP="009E7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4F445E" w14:textId="77777777" w:rsidR="00637EA9" w:rsidRPr="00EC045F" w:rsidRDefault="00637EA9" w:rsidP="009E750C">
      <w:pPr>
        <w:spacing w:line="240" w:lineRule="auto"/>
        <w:rPr>
          <w:rFonts w:ascii="Times New Roman" w:hAnsi="Times New Roman" w:cs="Times New Roman"/>
          <w:color w:val="94B6D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45F"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Junior College</w:t>
      </w:r>
      <w:r w:rsidRPr="00EC045F">
        <w:rPr>
          <w:rFonts w:ascii="Times New Roman" w:hAnsi="Times New Roman" w:cs="Times New Roman"/>
          <w:color w:val="94B6D2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EFEC208" w14:textId="4A30CF15" w:rsidR="00637EA9" w:rsidRDefault="00637EA9" w:rsidP="009E7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C045F">
        <w:rPr>
          <w:rFonts w:ascii="Times New Roman" w:hAnsi="Times New Roman" w:cs="Times New Roman"/>
          <w:sz w:val="24"/>
          <w:szCs w:val="24"/>
        </w:rPr>
        <w:t>Sinhgadh</w:t>
      </w:r>
      <w:proofErr w:type="spellEnd"/>
      <w:r w:rsidRPr="00EC045F">
        <w:rPr>
          <w:rFonts w:ascii="Times New Roman" w:hAnsi="Times New Roman" w:cs="Times New Roman"/>
          <w:sz w:val="24"/>
          <w:szCs w:val="24"/>
        </w:rPr>
        <w:t xml:space="preserve"> College of Arts Commerce and Science</w:t>
      </w:r>
    </w:p>
    <w:p w14:paraId="09445EE6" w14:textId="3544C312" w:rsidR="00393F00" w:rsidRDefault="00393F00" w:rsidP="00393F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7A24">
        <w:rPr>
          <w:rFonts w:ascii="Times New Roman" w:hAnsi="Times New Roman" w:cs="Times New Roman"/>
          <w:sz w:val="24"/>
          <w:szCs w:val="24"/>
          <w:u w:val="single"/>
        </w:rPr>
        <w:t>Year of Passing</w:t>
      </w:r>
      <w:r>
        <w:rPr>
          <w:rFonts w:ascii="Times New Roman" w:hAnsi="Times New Roman" w:cs="Times New Roman"/>
          <w:sz w:val="24"/>
          <w:szCs w:val="24"/>
        </w:rPr>
        <w:t>: 2019</w:t>
      </w:r>
    </w:p>
    <w:p w14:paraId="4D852E0C" w14:textId="442D8DB3" w:rsidR="00393F00" w:rsidRPr="00EC045F" w:rsidRDefault="00393F00" w:rsidP="009E7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7A24">
        <w:rPr>
          <w:rFonts w:ascii="Times New Roman" w:hAnsi="Times New Roman" w:cs="Times New Roman"/>
          <w:sz w:val="24"/>
          <w:szCs w:val="24"/>
          <w:u w:val="single"/>
        </w:rPr>
        <w:t>Percentage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93F00">
        <w:rPr>
          <w:rFonts w:ascii="Times New Roman" w:hAnsi="Times New Roman" w:cs="Times New Roman"/>
          <w:b/>
          <w:sz w:val="24"/>
          <w:szCs w:val="24"/>
        </w:rPr>
        <w:t>52</w:t>
      </w:r>
      <w:r w:rsidRPr="0082447E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62</w:t>
      </w:r>
      <w:r w:rsidRPr="0082447E">
        <w:rPr>
          <w:rFonts w:ascii="Times New Roman" w:hAnsi="Times New Roman" w:cs="Times New Roman"/>
          <w:b/>
          <w:sz w:val="24"/>
          <w:szCs w:val="24"/>
        </w:rPr>
        <w:t>%</w:t>
      </w:r>
    </w:p>
    <w:p w14:paraId="0E669EBA" w14:textId="3F97B67E" w:rsidR="00EC045F" w:rsidRDefault="004313D1" w:rsidP="009E7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45F"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 w:rsidR="00EE6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A9" w:rsidRPr="00EC045F">
        <w:rPr>
          <w:rFonts w:ascii="Times New Roman" w:hAnsi="Times New Roman" w:cs="Times New Roman"/>
          <w:sz w:val="24"/>
          <w:szCs w:val="24"/>
        </w:rPr>
        <w:t>Kondhwa</w:t>
      </w:r>
      <w:proofErr w:type="spellEnd"/>
      <w:r w:rsidR="00637EA9" w:rsidRPr="00EC045F">
        <w:rPr>
          <w:rFonts w:ascii="Times New Roman" w:hAnsi="Times New Roman" w:cs="Times New Roman"/>
          <w:sz w:val="24"/>
          <w:szCs w:val="24"/>
        </w:rPr>
        <w:t xml:space="preserve"> Bk</w:t>
      </w:r>
    </w:p>
    <w:p w14:paraId="56465705" w14:textId="77777777" w:rsidR="0087768A" w:rsidRPr="000E482B" w:rsidRDefault="0087768A" w:rsidP="009E7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E3F5C1" w14:textId="77777777" w:rsidR="00637EA9" w:rsidRPr="00EC045F" w:rsidRDefault="00637EA9" w:rsidP="009E750C">
      <w:pPr>
        <w:spacing w:line="240" w:lineRule="auto"/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045F"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College For </w:t>
      </w:r>
      <w:proofErr w:type="gramStart"/>
      <w:r w:rsidRPr="00EC045F"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Diploma :</w:t>
      </w:r>
      <w:proofErr w:type="gramEnd"/>
    </w:p>
    <w:p w14:paraId="715798B8" w14:textId="3FB988C1" w:rsidR="00EC045F" w:rsidRDefault="00637EA9" w:rsidP="009E7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045F">
        <w:rPr>
          <w:rFonts w:ascii="Times New Roman" w:hAnsi="Times New Roman" w:cs="Times New Roman"/>
          <w:sz w:val="24"/>
          <w:szCs w:val="24"/>
        </w:rPr>
        <w:t xml:space="preserve">Trinity Polytechnic </w:t>
      </w:r>
      <w:proofErr w:type="gramStart"/>
      <w:r w:rsidR="001D4683">
        <w:rPr>
          <w:rFonts w:ascii="Times New Roman" w:hAnsi="Times New Roman" w:cs="Times New Roman"/>
          <w:sz w:val="24"/>
          <w:szCs w:val="24"/>
        </w:rPr>
        <w:t>Pune(</w:t>
      </w:r>
      <w:proofErr w:type="gramEnd"/>
      <w:r w:rsidR="001D4683">
        <w:rPr>
          <w:rFonts w:ascii="Times New Roman" w:hAnsi="Times New Roman" w:cs="Times New Roman"/>
          <w:sz w:val="24"/>
          <w:szCs w:val="24"/>
        </w:rPr>
        <w:t>KJ</w:t>
      </w:r>
      <w:r w:rsidRPr="00EC045F">
        <w:rPr>
          <w:rFonts w:ascii="Times New Roman" w:hAnsi="Times New Roman" w:cs="Times New Roman"/>
          <w:sz w:val="24"/>
          <w:szCs w:val="24"/>
        </w:rPr>
        <w:t xml:space="preserve"> Institute ) </w:t>
      </w:r>
    </w:p>
    <w:p w14:paraId="71662CD9" w14:textId="023FA82A" w:rsidR="00393F00" w:rsidRDefault="00393F00" w:rsidP="00393F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7A24">
        <w:rPr>
          <w:rFonts w:ascii="Times New Roman" w:hAnsi="Times New Roman" w:cs="Times New Roman"/>
          <w:sz w:val="24"/>
          <w:szCs w:val="24"/>
          <w:u w:val="single"/>
        </w:rPr>
        <w:t>Year of Passing</w:t>
      </w:r>
      <w:r>
        <w:rPr>
          <w:rFonts w:ascii="Times New Roman" w:hAnsi="Times New Roman" w:cs="Times New Roman"/>
          <w:sz w:val="24"/>
          <w:szCs w:val="24"/>
        </w:rPr>
        <w:t>: 20</w:t>
      </w:r>
      <w:r w:rsidR="008C7A24">
        <w:rPr>
          <w:rFonts w:ascii="Times New Roman" w:hAnsi="Times New Roman" w:cs="Times New Roman"/>
          <w:sz w:val="24"/>
          <w:szCs w:val="24"/>
        </w:rPr>
        <w:t>21</w:t>
      </w:r>
    </w:p>
    <w:p w14:paraId="08BA629F" w14:textId="6BA61A2A" w:rsidR="00393F00" w:rsidRDefault="00393F00" w:rsidP="009E7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7A24">
        <w:rPr>
          <w:rFonts w:ascii="Times New Roman" w:hAnsi="Times New Roman" w:cs="Times New Roman"/>
          <w:sz w:val="24"/>
          <w:szCs w:val="24"/>
          <w:u w:val="single"/>
        </w:rPr>
        <w:t>Percentage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12DBF">
        <w:rPr>
          <w:rFonts w:ascii="Times New Roman" w:hAnsi="Times New Roman" w:cs="Times New Roman"/>
          <w:b/>
          <w:sz w:val="24"/>
          <w:szCs w:val="24"/>
        </w:rPr>
        <w:t>80.12</w:t>
      </w:r>
      <w:r w:rsidRPr="0082447E">
        <w:rPr>
          <w:rFonts w:ascii="Times New Roman" w:hAnsi="Times New Roman" w:cs="Times New Roman"/>
          <w:b/>
          <w:sz w:val="24"/>
          <w:szCs w:val="24"/>
        </w:rPr>
        <w:t>%</w:t>
      </w:r>
    </w:p>
    <w:p w14:paraId="488AC01B" w14:textId="7157D00E" w:rsidR="00637EA9" w:rsidRDefault="00D44CCB" w:rsidP="009E7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045F"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 w:rsidR="00637EA9" w:rsidRPr="00EC0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A9" w:rsidRPr="00EC045F">
        <w:rPr>
          <w:rFonts w:ascii="Times New Roman" w:hAnsi="Times New Roman" w:cs="Times New Roman"/>
          <w:sz w:val="24"/>
          <w:szCs w:val="24"/>
        </w:rPr>
        <w:t>Bopdeo</w:t>
      </w:r>
      <w:proofErr w:type="spellEnd"/>
      <w:r w:rsidR="00637EA9" w:rsidRPr="00EC0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A9" w:rsidRPr="00EC045F">
        <w:rPr>
          <w:rFonts w:ascii="Times New Roman" w:hAnsi="Times New Roman" w:cs="Times New Roman"/>
          <w:sz w:val="24"/>
          <w:szCs w:val="24"/>
        </w:rPr>
        <w:t>ghat</w:t>
      </w:r>
      <w:proofErr w:type="spellEnd"/>
      <w:r w:rsidR="00637EA9" w:rsidRPr="00EC0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7EA9" w:rsidRPr="00EC045F">
        <w:rPr>
          <w:rFonts w:ascii="Times New Roman" w:hAnsi="Times New Roman" w:cs="Times New Roman"/>
          <w:sz w:val="24"/>
          <w:szCs w:val="24"/>
        </w:rPr>
        <w:t>Kondhwa</w:t>
      </w:r>
      <w:proofErr w:type="spellEnd"/>
      <w:r w:rsidR="00637EA9" w:rsidRPr="00EC045F">
        <w:rPr>
          <w:rFonts w:ascii="Times New Roman" w:hAnsi="Times New Roman" w:cs="Times New Roman"/>
          <w:sz w:val="24"/>
          <w:szCs w:val="24"/>
        </w:rPr>
        <w:t xml:space="preserve"> BK</w:t>
      </w:r>
    </w:p>
    <w:p w14:paraId="50D58FD0" w14:textId="77777777" w:rsidR="0087768A" w:rsidRDefault="0087768A" w:rsidP="009E7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6C6464" w14:textId="77777777" w:rsidR="00385FD1" w:rsidRDefault="0015217B" w:rsidP="0015217B">
      <w:pPr>
        <w:spacing w:line="240" w:lineRule="auto"/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Degree(</w:t>
      </w:r>
      <w:proofErr w:type="gramEnd"/>
      <w:r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Ongoing): </w:t>
      </w:r>
    </w:p>
    <w:p w14:paraId="6D386C77" w14:textId="77777777" w:rsidR="00385FD1" w:rsidRDefault="0015217B" w:rsidP="0015217B">
      <w:pPr>
        <w:spacing w:line="240" w:lineRule="auto"/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3ACD">
        <w:rPr>
          <w:rFonts w:ascii="Times New Roman" w:hAnsi="Times New Roman" w:cs="Times New Roman"/>
          <w:color w:val="0D0D0D" w:themeColor="text1" w:themeTint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Trinity Academy of Engineering</w:t>
      </w:r>
    </w:p>
    <w:p w14:paraId="760B2C01" w14:textId="28A60EAA" w:rsidR="0015217B" w:rsidRPr="00385FD1" w:rsidRDefault="0015217B" w:rsidP="0015217B">
      <w:pPr>
        <w:spacing w:line="240" w:lineRule="auto"/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3ACD">
        <w:rPr>
          <w:rFonts w:ascii="Times New Roman" w:hAnsi="Times New Roman" w:cs="Times New Roman"/>
          <w:color w:val="0D0D0D" w:themeColor="text1" w:themeTint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(BE: Computer Engineering)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Third Year</w:t>
      </w:r>
    </w:p>
    <w:p w14:paraId="4BA925A0" w14:textId="77777777" w:rsidR="0087768A" w:rsidRPr="00EC045F" w:rsidRDefault="0087768A" w:rsidP="009E75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A65AE7" w14:textId="77777777" w:rsidR="00637EA9" w:rsidRPr="00EC045F" w:rsidRDefault="00637EA9" w:rsidP="009E750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gramStart"/>
      <w:r w:rsidRPr="00EC045F"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  <w:r w:rsidRPr="00EC045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:</w:t>
      </w:r>
      <w:proofErr w:type="gramEnd"/>
      <w:r w:rsidRPr="00EC045F">
        <w:rPr>
          <w:rFonts w:ascii="Times New Roman" w:hAnsi="Times New Roman" w:cs="Times New Roman"/>
          <w:b/>
          <w:sz w:val="24"/>
          <w:szCs w:val="24"/>
        </w:rPr>
        <w:tab/>
      </w:r>
    </w:p>
    <w:p w14:paraId="43242B8D" w14:textId="7587CCFE" w:rsidR="00B6027E" w:rsidRDefault="00B6027E" w:rsidP="00385FD1">
      <w:pPr>
        <w:pStyle w:val="ListParagraph"/>
        <w:numPr>
          <w:ilvl w:val="0"/>
          <w:numId w:val="1"/>
        </w:numPr>
        <w:spacing w:line="240" w:lineRule="auto"/>
        <w:ind w:right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75D01804" w14:textId="7EB99647" w:rsidR="005D596B" w:rsidRPr="00EC045F" w:rsidRDefault="005D596B" w:rsidP="00385FD1">
      <w:pPr>
        <w:pStyle w:val="ListParagraph"/>
        <w:numPr>
          <w:ilvl w:val="0"/>
          <w:numId w:val="1"/>
        </w:numPr>
        <w:spacing w:line="240" w:lineRule="auto"/>
        <w:ind w:right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14:paraId="7F4A4673" w14:textId="77777777" w:rsidR="00637EA9" w:rsidRPr="00EC045F" w:rsidRDefault="00637EA9" w:rsidP="00385FD1">
      <w:pPr>
        <w:pStyle w:val="ListParagraph"/>
        <w:numPr>
          <w:ilvl w:val="0"/>
          <w:numId w:val="1"/>
        </w:numPr>
        <w:spacing w:line="240" w:lineRule="auto"/>
        <w:ind w:right="362"/>
        <w:jc w:val="both"/>
        <w:rPr>
          <w:rFonts w:ascii="Times New Roman" w:hAnsi="Times New Roman" w:cs="Times New Roman"/>
          <w:sz w:val="24"/>
          <w:szCs w:val="24"/>
        </w:rPr>
      </w:pPr>
      <w:r w:rsidRPr="00EC045F">
        <w:rPr>
          <w:rFonts w:ascii="Times New Roman" w:hAnsi="Times New Roman" w:cs="Times New Roman"/>
          <w:sz w:val="24"/>
          <w:szCs w:val="24"/>
        </w:rPr>
        <w:t>BOOTSTRAP</w:t>
      </w:r>
    </w:p>
    <w:p w14:paraId="5F7DABED" w14:textId="77777777" w:rsidR="00637EA9" w:rsidRPr="00EC045F" w:rsidRDefault="00637EA9" w:rsidP="00385FD1">
      <w:pPr>
        <w:pStyle w:val="ListParagraph"/>
        <w:numPr>
          <w:ilvl w:val="0"/>
          <w:numId w:val="1"/>
        </w:numPr>
        <w:spacing w:line="240" w:lineRule="auto"/>
        <w:ind w:right="362"/>
        <w:jc w:val="both"/>
        <w:rPr>
          <w:rFonts w:ascii="Times New Roman" w:hAnsi="Times New Roman" w:cs="Times New Roman"/>
          <w:sz w:val="24"/>
          <w:szCs w:val="24"/>
        </w:rPr>
      </w:pPr>
      <w:r w:rsidRPr="00EC045F">
        <w:rPr>
          <w:rFonts w:ascii="Times New Roman" w:hAnsi="Times New Roman" w:cs="Times New Roman"/>
          <w:sz w:val="24"/>
          <w:szCs w:val="24"/>
        </w:rPr>
        <w:t>C Programming</w:t>
      </w:r>
    </w:p>
    <w:p w14:paraId="73399091" w14:textId="3A40D99D" w:rsidR="00637EA9" w:rsidRDefault="00637EA9" w:rsidP="00385FD1">
      <w:pPr>
        <w:pStyle w:val="ListParagraph"/>
        <w:numPr>
          <w:ilvl w:val="0"/>
          <w:numId w:val="1"/>
        </w:numPr>
        <w:spacing w:line="240" w:lineRule="auto"/>
        <w:ind w:right="362"/>
        <w:jc w:val="both"/>
        <w:rPr>
          <w:rFonts w:ascii="Times New Roman" w:hAnsi="Times New Roman" w:cs="Times New Roman"/>
          <w:sz w:val="24"/>
          <w:szCs w:val="24"/>
        </w:rPr>
      </w:pPr>
      <w:r w:rsidRPr="00EC045F">
        <w:rPr>
          <w:rFonts w:ascii="Times New Roman" w:hAnsi="Times New Roman" w:cs="Times New Roman"/>
          <w:sz w:val="24"/>
          <w:szCs w:val="24"/>
        </w:rPr>
        <w:t>C++</w:t>
      </w:r>
    </w:p>
    <w:p w14:paraId="2351CE35" w14:textId="77777777" w:rsidR="00F45529" w:rsidRDefault="00F45529" w:rsidP="00385FD1">
      <w:pPr>
        <w:pStyle w:val="ListParagraph"/>
        <w:numPr>
          <w:ilvl w:val="0"/>
          <w:numId w:val="1"/>
        </w:numPr>
        <w:spacing w:line="240" w:lineRule="auto"/>
        <w:ind w:right="362"/>
        <w:jc w:val="both"/>
        <w:rPr>
          <w:rFonts w:ascii="Times New Roman" w:hAnsi="Times New Roman" w:cs="Times New Roman"/>
          <w:sz w:val="24"/>
          <w:szCs w:val="24"/>
        </w:rPr>
      </w:pPr>
      <w:r w:rsidRPr="00F45529">
        <w:rPr>
          <w:rFonts w:ascii="Times New Roman" w:hAnsi="Times New Roman" w:cs="Times New Roman"/>
          <w:sz w:val="24"/>
          <w:szCs w:val="24"/>
        </w:rPr>
        <w:t>Proficient in Microsoft Server administration, including installation, configuration, and troubleshooting</w:t>
      </w:r>
    </w:p>
    <w:p w14:paraId="67067AED" w14:textId="7D028588" w:rsidR="00F45529" w:rsidRDefault="00F45529" w:rsidP="00385FD1">
      <w:pPr>
        <w:pStyle w:val="ListParagraph"/>
        <w:numPr>
          <w:ilvl w:val="0"/>
          <w:numId w:val="1"/>
        </w:numPr>
        <w:spacing w:line="240" w:lineRule="auto"/>
        <w:ind w:right="362"/>
        <w:jc w:val="both"/>
        <w:rPr>
          <w:rFonts w:ascii="Times New Roman" w:hAnsi="Times New Roman" w:cs="Times New Roman"/>
          <w:sz w:val="24"/>
          <w:szCs w:val="24"/>
        </w:rPr>
      </w:pPr>
      <w:r w:rsidRPr="00F45529">
        <w:rPr>
          <w:rFonts w:ascii="Times New Roman" w:hAnsi="Times New Roman" w:cs="Times New Roman"/>
          <w:sz w:val="24"/>
          <w:szCs w:val="24"/>
        </w:rPr>
        <w:t>TCP/IP, DNS, DHCP, VLANs, and routing.</w:t>
      </w:r>
    </w:p>
    <w:p w14:paraId="1DECA443" w14:textId="77777777" w:rsidR="00F45529" w:rsidRDefault="00F45529" w:rsidP="00385FD1">
      <w:pPr>
        <w:pStyle w:val="ListParagraph"/>
        <w:numPr>
          <w:ilvl w:val="0"/>
          <w:numId w:val="1"/>
        </w:numPr>
        <w:spacing w:line="240" w:lineRule="auto"/>
        <w:ind w:right="362"/>
        <w:jc w:val="both"/>
        <w:rPr>
          <w:rFonts w:ascii="Times New Roman" w:hAnsi="Times New Roman" w:cs="Times New Roman"/>
          <w:sz w:val="24"/>
          <w:szCs w:val="24"/>
        </w:rPr>
      </w:pPr>
      <w:r w:rsidRPr="00F45529">
        <w:rPr>
          <w:rFonts w:ascii="Times New Roman" w:hAnsi="Times New Roman" w:cs="Times New Roman"/>
          <w:sz w:val="24"/>
          <w:szCs w:val="24"/>
        </w:rPr>
        <w:t>Strong understanding of computer networking principles, protocols, and technologies</w:t>
      </w:r>
    </w:p>
    <w:p w14:paraId="026BF2FB" w14:textId="77777777" w:rsidR="00B6027E" w:rsidRPr="00EC045F" w:rsidRDefault="00B6027E" w:rsidP="00B6027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Certifications</w:t>
      </w:r>
      <w:r w:rsidRPr="00EC045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:</w:t>
      </w:r>
      <w:proofErr w:type="gramEnd"/>
      <w:r w:rsidRPr="00EC045F">
        <w:rPr>
          <w:rFonts w:ascii="Times New Roman" w:hAnsi="Times New Roman" w:cs="Times New Roman"/>
          <w:b/>
          <w:sz w:val="24"/>
          <w:szCs w:val="24"/>
        </w:rPr>
        <w:tab/>
      </w:r>
    </w:p>
    <w:p w14:paraId="025534AB" w14:textId="77777777" w:rsidR="00B6027E" w:rsidRDefault="00B6027E" w:rsidP="00B6027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Mastering Network </w:t>
      </w:r>
      <w:proofErr w:type="gramStart"/>
      <w:r>
        <w:rPr>
          <w:rFonts w:ascii="Times New Roman" w:hAnsi="Times New Roman" w:cs="Times New Roman"/>
          <w:sz w:val="24"/>
          <w:szCs w:val="24"/>
        </w:rPr>
        <w:t>Security(</w:t>
      </w:r>
      <w:proofErr w:type="gramEnd"/>
      <w:r>
        <w:rPr>
          <w:rFonts w:ascii="Times New Roman" w:hAnsi="Times New Roman" w:cs="Times New Roman"/>
          <w:sz w:val="24"/>
          <w:szCs w:val="24"/>
        </w:rPr>
        <w:t>Udemy)</w:t>
      </w:r>
    </w:p>
    <w:p w14:paraId="388FA2FD" w14:textId="47B92A76" w:rsidR="00637EA9" w:rsidRDefault="00B6027E" w:rsidP="009E750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(Udemy)</w:t>
      </w:r>
    </w:p>
    <w:p w14:paraId="259ED3D9" w14:textId="77777777" w:rsidR="00376692" w:rsidRPr="00376692" w:rsidRDefault="00376692" w:rsidP="0037669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5C014C3" w14:textId="25401E6D" w:rsidR="00385FD1" w:rsidRDefault="00385FD1" w:rsidP="00385FD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Projects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4E95C99" w14:textId="442DDB1E" w:rsidR="00385FD1" w:rsidRDefault="00385FD1" w:rsidP="00385FD1">
      <w:pPr>
        <w:pStyle w:val="ListParagraph"/>
        <w:numPr>
          <w:ilvl w:val="0"/>
          <w:numId w:val="7"/>
        </w:numPr>
        <w:spacing w:line="240" w:lineRule="auto"/>
        <w:ind w:right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Portfolio Website</w:t>
      </w:r>
    </w:p>
    <w:p w14:paraId="2E3BF2FA" w14:textId="0BC62DF5" w:rsidR="00385FD1" w:rsidRDefault="00385FD1" w:rsidP="00385FD1">
      <w:pPr>
        <w:pStyle w:val="ListParagraph"/>
        <w:numPr>
          <w:ilvl w:val="0"/>
          <w:numId w:val="7"/>
        </w:numPr>
        <w:spacing w:line="240" w:lineRule="auto"/>
        <w:ind w:right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Newsletter Website</w:t>
      </w:r>
    </w:p>
    <w:p w14:paraId="6F789669" w14:textId="56604285" w:rsidR="00637EA9" w:rsidRDefault="00385FD1" w:rsidP="009E750C">
      <w:pPr>
        <w:pStyle w:val="ListParagraph"/>
        <w:numPr>
          <w:ilvl w:val="0"/>
          <w:numId w:val="7"/>
        </w:numPr>
        <w:spacing w:line="240" w:lineRule="auto"/>
        <w:ind w:right="3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Cisco Packet tracer Tool</w:t>
      </w:r>
    </w:p>
    <w:p w14:paraId="1F31AA9F" w14:textId="77777777" w:rsidR="00385FD1" w:rsidRDefault="00385FD1" w:rsidP="00385FD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a small-scale network using Microsoft Server, configuring DNS, DHCP, and Active Directory services.</w:t>
      </w:r>
    </w:p>
    <w:p w14:paraId="625B5587" w14:textId="77777777" w:rsidR="00385FD1" w:rsidRDefault="00385FD1" w:rsidP="00385FD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troubleshooting exercises to identify and resolve network connectivity problems.</w:t>
      </w:r>
    </w:p>
    <w:p w14:paraId="45E4D39D" w14:textId="77777777" w:rsidR="00385FD1" w:rsidRPr="00385FD1" w:rsidRDefault="00385FD1" w:rsidP="009E750C">
      <w:pPr>
        <w:pStyle w:val="ListParagraph"/>
        <w:numPr>
          <w:ilvl w:val="0"/>
          <w:numId w:val="7"/>
        </w:numPr>
        <w:spacing w:line="240" w:lineRule="auto"/>
        <w:ind w:right="362"/>
        <w:jc w:val="both"/>
        <w:rPr>
          <w:rFonts w:ascii="Times New Roman" w:hAnsi="Times New Roman" w:cs="Times New Roman"/>
          <w:sz w:val="24"/>
          <w:szCs w:val="24"/>
        </w:rPr>
      </w:pPr>
    </w:p>
    <w:p w14:paraId="002F2B71" w14:textId="77777777" w:rsidR="00637EA9" w:rsidRDefault="00637EA9" w:rsidP="000E482B">
      <w:pPr>
        <w:spacing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C045F">
        <w:rPr>
          <w:rFonts w:ascii="Times New Roman" w:hAnsi="Times New Roman" w:cs="Times New Roman"/>
          <w:b/>
          <w:color w:val="0070C0"/>
          <w:sz w:val="24"/>
          <w:szCs w:val="24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Language </w:t>
      </w:r>
      <w:proofErr w:type="gramStart"/>
      <w:r w:rsidRPr="00EC045F">
        <w:rPr>
          <w:rFonts w:ascii="Times New Roman" w:hAnsi="Times New Roman" w:cs="Times New Roman"/>
          <w:b/>
          <w:color w:val="0070C0"/>
          <w:sz w:val="24"/>
          <w:szCs w:val="24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EC045F"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nown </w:t>
      </w:r>
      <w:r w:rsidRPr="00EC045F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proofErr w:type="gramEnd"/>
    </w:p>
    <w:p w14:paraId="2CA233BE" w14:textId="77777777" w:rsidR="000E482B" w:rsidRPr="000E482B" w:rsidRDefault="000E482B" w:rsidP="00385FD1">
      <w:pPr>
        <w:pStyle w:val="ListParagraph"/>
        <w:numPr>
          <w:ilvl w:val="1"/>
          <w:numId w:val="6"/>
        </w:numPr>
        <w:spacing w:line="240" w:lineRule="auto"/>
        <w:ind w:left="113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8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Hindi </w:t>
      </w:r>
    </w:p>
    <w:p w14:paraId="65A7C183" w14:textId="77777777" w:rsidR="000E482B" w:rsidRPr="000E482B" w:rsidRDefault="000E482B" w:rsidP="00385FD1">
      <w:pPr>
        <w:pStyle w:val="ListParagraph"/>
        <w:numPr>
          <w:ilvl w:val="1"/>
          <w:numId w:val="6"/>
        </w:numPr>
        <w:spacing w:line="240" w:lineRule="auto"/>
        <w:ind w:left="113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8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English </w:t>
      </w:r>
    </w:p>
    <w:p w14:paraId="721D3D18" w14:textId="7DB146EC" w:rsidR="009E750C" w:rsidRPr="00376692" w:rsidRDefault="000E482B" w:rsidP="00385FD1">
      <w:pPr>
        <w:pStyle w:val="ListParagraph"/>
        <w:numPr>
          <w:ilvl w:val="1"/>
          <w:numId w:val="6"/>
        </w:numPr>
        <w:spacing w:line="240" w:lineRule="auto"/>
        <w:ind w:left="1134" w:hanging="42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82B">
        <w:rPr>
          <w:rFonts w:ascii="Times New Roman" w:hAnsi="Times New Roman" w:cs="Times New Roman"/>
          <w:color w:val="000000" w:themeColor="text1"/>
          <w:sz w:val="24"/>
          <w:szCs w:val="24"/>
        </w:rPr>
        <w:t>Marathi</w:t>
      </w:r>
    </w:p>
    <w:p w14:paraId="3FAC848F" w14:textId="30AC201A" w:rsidR="0043117B" w:rsidRDefault="00637EA9" w:rsidP="009E750C">
      <w:pPr>
        <w:spacing w:line="240" w:lineRule="auto"/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C045F">
        <w:rPr>
          <w:rFonts w:ascii="Times New Roman" w:hAnsi="Times New Roman" w:cs="Times New Roman"/>
          <w:b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Hobbies :</w:t>
      </w:r>
      <w:proofErr w:type="gramEnd"/>
    </w:p>
    <w:p w14:paraId="1BDC4F92" w14:textId="2A2D5B78" w:rsidR="00385FD1" w:rsidRPr="00385FD1" w:rsidRDefault="00385FD1" w:rsidP="00385FD1">
      <w:pPr>
        <w:spacing w:line="240" w:lineRule="auto"/>
        <w:ind w:left="1134"/>
        <w:rPr>
          <w:rFonts w:ascii="Times New Roman" w:hAnsi="Times New Roman" w:cs="Times New Roman"/>
          <w:color w:val="0D0D0D" w:themeColor="text1" w:themeTint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85FD1">
        <w:rPr>
          <w:rFonts w:ascii="Times New Roman" w:hAnsi="Times New Roman" w:cs="Times New Roman"/>
          <w:color w:val="0D0D0D" w:themeColor="text1" w:themeTint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Love bike touring and </w:t>
      </w:r>
      <w:proofErr w:type="spellStart"/>
      <w:proofErr w:type="gramStart"/>
      <w:r w:rsidRPr="00385FD1">
        <w:rPr>
          <w:rFonts w:ascii="Times New Roman" w:hAnsi="Times New Roman" w:cs="Times New Roman"/>
          <w:color w:val="0D0D0D" w:themeColor="text1" w:themeTint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trekking,playing</w:t>
      </w:r>
      <w:proofErr w:type="spellEnd"/>
      <w:proofErr w:type="gramEnd"/>
      <w:r w:rsidRPr="00385FD1">
        <w:rPr>
          <w:rFonts w:ascii="Times New Roman" w:hAnsi="Times New Roman" w:cs="Times New Roman"/>
          <w:color w:val="0D0D0D" w:themeColor="text1" w:themeTint="F2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football </w:t>
      </w:r>
    </w:p>
    <w:sectPr w:rsidR="00385FD1" w:rsidRPr="00385FD1" w:rsidSect="009E33A6">
      <w:headerReference w:type="default" r:id="rId10"/>
      <w:pgSz w:w="12240" w:h="15840"/>
      <w:pgMar w:top="0" w:right="720" w:bottom="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F5527" w14:textId="77777777" w:rsidR="00690822" w:rsidRDefault="00690822" w:rsidP="000C45FF">
      <w:r>
        <w:separator/>
      </w:r>
    </w:p>
  </w:endnote>
  <w:endnote w:type="continuationSeparator" w:id="0">
    <w:p w14:paraId="5EDA8D90" w14:textId="77777777" w:rsidR="00690822" w:rsidRDefault="0069082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EEAA1" w14:textId="77777777" w:rsidR="00690822" w:rsidRDefault="00690822" w:rsidP="000C45FF">
      <w:r>
        <w:separator/>
      </w:r>
    </w:p>
  </w:footnote>
  <w:footnote w:type="continuationSeparator" w:id="0">
    <w:p w14:paraId="31F86C6E" w14:textId="77777777" w:rsidR="00690822" w:rsidRDefault="0069082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1DA8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C8F5F8" wp14:editId="2591139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7" name="Graphic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6456"/>
    <w:multiLevelType w:val="hybridMultilevel"/>
    <w:tmpl w:val="E63E8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D50F8"/>
    <w:multiLevelType w:val="hybridMultilevel"/>
    <w:tmpl w:val="26BEC03E"/>
    <w:lvl w:ilvl="0" w:tplc="3642E6C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3883"/>
    <w:multiLevelType w:val="hybridMultilevel"/>
    <w:tmpl w:val="62A85652"/>
    <w:lvl w:ilvl="0" w:tplc="3642E6CC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3311A2"/>
    <w:multiLevelType w:val="hybridMultilevel"/>
    <w:tmpl w:val="577E1440"/>
    <w:lvl w:ilvl="0" w:tplc="3642E6C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90F48"/>
    <w:multiLevelType w:val="hybridMultilevel"/>
    <w:tmpl w:val="F2065AA4"/>
    <w:lvl w:ilvl="0" w:tplc="3642E6C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3642E6C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C70A2"/>
    <w:multiLevelType w:val="hybridMultilevel"/>
    <w:tmpl w:val="CA9C5094"/>
    <w:lvl w:ilvl="0" w:tplc="3642E6C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3642E6C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A9"/>
    <w:rsid w:val="00036450"/>
    <w:rsid w:val="00092D41"/>
    <w:rsid w:val="00094499"/>
    <w:rsid w:val="000C2373"/>
    <w:rsid w:val="000C45FF"/>
    <w:rsid w:val="000E3FD1"/>
    <w:rsid w:val="000E482B"/>
    <w:rsid w:val="00112054"/>
    <w:rsid w:val="0015217B"/>
    <w:rsid w:val="001525E1"/>
    <w:rsid w:val="00180329"/>
    <w:rsid w:val="0019001F"/>
    <w:rsid w:val="001A74A5"/>
    <w:rsid w:val="001B2ABD"/>
    <w:rsid w:val="001D4683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27EE1"/>
    <w:rsid w:val="0037121F"/>
    <w:rsid w:val="00376692"/>
    <w:rsid w:val="00385FD1"/>
    <w:rsid w:val="00393F00"/>
    <w:rsid w:val="003A6B7D"/>
    <w:rsid w:val="003B06CA"/>
    <w:rsid w:val="004071FC"/>
    <w:rsid w:val="0042223B"/>
    <w:rsid w:val="004313D1"/>
    <w:rsid w:val="00445947"/>
    <w:rsid w:val="0047335E"/>
    <w:rsid w:val="004813B3"/>
    <w:rsid w:val="0049037E"/>
    <w:rsid w:val="00496591"/>
    <w:rsid w:val="004C63E4"/>
    <w:rsid w:val="004D3011"/>
    <w:rsid w:val="005262AC"/>
    <w:rsid w:val="005D596B"/>
    <w:rsid w:val="005E39D5"/>
    <w:rsid w:val="005F28FC"/>
    <w:rsid w:val="00600670"/>
    <w:rsid w:val="0062123A"/>
    <w:rsid w:val="00637EA9"/>
    <w:rsid w:val="00646E75"/>
    <w:rsid w:val="006771D0"/>
    <w:rsid w:val="00690822"/>
    <w:rsid w:val="006A3ACD"/>
    <w:rsid w:val="00715FCB"/>
    <w:rsid w:val="00743101"/>
    <w:rsid w:val="007775E1"/>
    <w:rsid w:val="007867A0"/>
    <w:rsid w:val="007927F5"/>
    <w:rsid w:val="00802B7F"/>
    <w:rsid w:val="00802CA0"/>
    <w:rsid w:val="0082447E"/>
    <w:rsid w:val="0087711A"/>
    <w:rsid w:val="0087768A"/>
    <w:rsid w:val="008C7A24"/>
    <w:rsid w:val="009260CD"/>
    <w:rsid w:val="00952C25"/>
    <w:rsid w:val="009E33A6"/>
    <w:rsid w:val="009E750C"/>
    <w:rsid w:val="00A2118D"/>
    <w:rsid w:val="00A740F8"/>
    <w:rsid w:val="00AA0105"/>
    <w:rsid w:val="00AD76E2"/>
    <w:rsid w:val="00B20152"/>
    <w:rsid w:val="00B359E4"/>
    <w:rsid w:val="00B56C6E"/>
    <w:rsid w:val="00B57D98"/>
    <w:rsid w:val="00B6027E"/>
    <w:rsid w:val="00B70850"/>
    <w:rsid w:val="00C066B6"/>
    <w:rsid w:val="00C37BA1"/>
    <w:rsid w:val="00C4674C"/>
    <w:rsid w:val="00C506CF"/>
    <w:rsid w:val="00C545BE"/>
    <w:rsid w:val="00C72BED"/>
    <w:rsid w:val="00C9578B"/>
    <w:rsid w:val="00CB0055"/>
    <w:rsid w:val="00D2522B"/>
    <w:rsid w:val="00D422DE"/>
    <w:rsid w:val="00D44CCB"/>
    <w:rsid w:val="00D5459D"/>
    <w:rsid w:val="00D70DB2"/>
    <w:rsid w:val="00DA1F4D"/>
    <w:rsid w:val="00DD172A"/>
    <w:rsid w:val="00DD25EA"/>
    <w:rsid w:val="00DE6C9A"/>
    <w:rsid w:val="00DF11E7"/>
    <w:rsid w:val="00E25A26"/>
    <w:rsid w:val="00E4381A"/>
    <w:rsid w:val="00E55D74"/>
    <w:rsid w:val="00E71BBB"/>
    <w:rsid w:val="00EC045F"/>
    <w:rsid w:val="00EC681B"/>
    <w:rsid w:val="00EE6603"/>
    <w:rsid w:val="00F12DBF"/>
    <w:rsid w:val="00F45529"/>
    <w:rsid w:val="00F523D3"/>
    <w:rsid w:val="00F60274"/>
    <w:rsid w:val="00F77FB9"/>
    <w:rsid w:val="00F8660A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FF21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393F00"/>
    <w:pPr>
      <w:spacing w:after="160" w:line="259" w:lineRule="auto"/>
    </w:pPr>
    <w:rPr>
      <w:rFonts w:eastAsiaTheme="minorHAnsi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TableParagraph">
    <w:name w:val="Table Paragraph"/>
    <w:basedOn w:val="Normal"/>
    <w:uiPriority w:val="1"/>
    <w:qFormat/>
    <w:rsid w:val="00637EA9"/>
    <w:pPr>
      <w:widowControl w:val="0"/>
      <w:autoSpaceDE w:val="0"/>
      <w:autoSpaceDN w:val="0"/>
      <w:spacing w:before="5" w:after="0" w:line="240" w:lineRule="auto"/>
      <w:ind w:left="113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327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1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t\AppData\Roaming\Microsoft\Templates\Blue%20grey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2023-09-25T15:34:00Z</dcterms:created>
  <dcterms:modified xsi:type="dcterms:W3CDTF">2023-10-03T16:50:00Z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